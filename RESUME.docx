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1"/>
        <w:tblW w:w="10494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498"/>
        <w:gridCol w:w="755"/>
        <w:gridCol w:w="2743"/>
        <w:gridCol w:w="3498"/>
      </w:tblGrid>
      <w:tr w:rsidR="00257FDD" w:rsidRPr="00BD79CC" w14:paraId="207576FA" w14:textId="77777777" w:rsidTr="00257FDD">
        <w:trPr>
          <w:trHeight w:val="993"/>
        </w:trPr>
        <w:tc>
          <w:tcPr>
            <w:tcW w:w="4253" w:type="dxa"/>
            <w:gridSpan w:val="2"/>
            <w:hideMark/>
          </w:tcPr>
          <w:p w14:paraId="763753A9" w14:textId="278A3AD2" w:rsidR="00257FDD" w:rsidRPr="006F2C39" w:rsidRDefault="006A1356" w:rsidP="00257FDD">
            <w:pPr>
              <w:pStyle w:val="Title"/>
              <w:ind w:left="0"/>
            </w:pPr>
            <w:r>
              <w:t xml:space="preserve">               RESUME</w:t>
            </w:r>
          </w:p>
        </w:tc>
        <w:tc>
          <w:tcPr>
            <w:tcW w:w="2743" w:type="dxa"/>
          </w:tcPr>
          <w:p w14:paraId="43917188" w14:textId="47A7C79D" w:rsidR="006A1356" w:rsidRPr="006A1356" w:rsidRDefault="006A1356" w:rsidP="006A1356">
            <w:pPr>
              <w:rPr>
                <w:b/>
                <w:bCs/>
              </w:rPr>
            </w:pPr>
          </w:p>
        </w:tc>
        <w:tc>
          <w:tcPr>
            <w:tcW w:w="3498" w:type="dxa"/>
            <w:hideMark/>
          </w:tcPr>
          <w:p w14:paraId="3DBD410D" w14:textId="77777777" w:rsidR="00257FDD" w:rsidRPr="00BD79CC" w:rsidRDefault="00257FDD" w:rsidP="00257FDD">
            <w:pPr>
              <w:rPr>
                <w:u w:val="thick"/>
              </w:rPr>
            </w:pPr>
          </w:p>
        </w:tc>
      </w:tr>
      <w:tr w:rsidR="00257FDD" w14:paraId="194CA94B" w14:textId="77777777" w:rsidTr="00257FDD">
        <w:trPr>
          <w:gridAfter w:val="1"/>
          <w:wAfter w:w="3498" w:type="dxa"/>
          <w:trHeight w:val="2562"/>
        </w:trPr>
        <w:tc>
          <w:tcPr>
            <w:tcW w:w="3498" w:type="dxa"/>
          </w:tcPr>
          <w:p w14:paraId="556213D6" w14:textId="77777777" w:rsidR="00257FDD" w:rsidRDefault="00257FDD" w:rsidP="00257FDD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SHREEKANT MOON</w:t>
            </w:r>
          </w:p>
          <w:p w14:paraId="2E9FC95E" w14:textId="77777777" w:rsidR="00257FDD" w:rsidRDefault="00257FDD" w:rsidP="00257FDD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NEAR S.T. WORK SHOP BEHIND</w:t>
            </w:r>
          </w:p>
          <w:p w14:paraId="42FCDFB5" w14:textId="77777777" w:rsidR="00257FDD" w:rsidRDefault="00257FDD" w:rsidP="00257FDD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AMBIKA FEBRICATION </w:t>
            </w:r>
          </w:p>
          <w:p w14:paraId="7A1F044F" w14:textId="77777777" w:rsidR="00257FDD" w:rsidRDefault="00257FDD" w:rsidP="00257FDD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TUKUM, CHANDRAPUR</w:t>
            </w:r>
          </w:p>
          <w:p w14:paraId="12F53793" w14:textId="77777777" w:rsidR="00257FDD" w:rsidRDefault="00257FDD" w:rsidP="00257FDD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DIST, CHANDRAPUR-442401</w:t>
            </w:r>
          </w:p>
          <w:p w14:paraId="6461B307" w14:textId="77777777" w:rsidR="00257FDD" w:rsidRDefault="00257FDD" w:rsidP="00257FDD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MOB NO. 7276494453</w:t>
            </w:r>
          </w:p>
          <w:p w14:paraId="131E0F54" w14:textId="77777777" w:rsidR="00257FDD" w:rsidRPr="0095796C" w:rsidRDefault="00257FDD" w:rsidP="00257FDD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M.ID. aaryashree007@</w:t>
            </w:r>
            <w:r w:rsidRPr="0095796C">
              <w:rPr>
                <w:rFonts w:asciiTheme="majorHAnsi" w:hAnsiTheme="majorHAnsi"/>
                <w:b/>
                <w:bCs/>
                <w:sz w:val="22"/>
                <w:szCs w:val="22"/>
              </w:rPr>
              <w:t>gmail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.com</w:t>
            </w:r>
          </w:p>
        </w:tc>
        <w:tc>
          <w:tcPr>
            <w:tcW w:w="3498" w:type="dxa"/>
            <w:gridSpan w:val="2"/>
          </w:tcPr>
          <w:p w14:paraId="033EBFB1" w14:textId="77777777" w:rsidR="00257FDD" w:rsidRPr="00BD79CC" w:rsidRDefault="00257FDD" w:rsidP="00257FDD">
            <w:pPr>
              <w:jc w:val="center"/>
              <w:rPr>
                <w:u w:val="thick"/>
              </w:rPr>
            </w:pPr>
          </w:p>
        </w:tc>
      </w:tr>
    </w:tbl>
    <w:p w14:paraId="7611E965" w14:textId="2833BC35" w:rsidR="006F2C39" w:rsidRPr="006F2C39" w:rsidRDefault="006F2C39" w:rsidP="002F5404">
      <w:pPr>
        <w:rPr>
          <w:rFonts w:asciiTheme="majorHAnsi" w:hAnsiTheme="majorHAnsi"/>
          <w:noProof/>
          <w:sz w:val="44"/>
          <w:szCs w:val="44"/>
        </w:rPr>
      </w:pPr>
      <w:r>
        <w:rPr>
          <w:rFonts w:asciiTheme="majorHAnsi" w:hAnsiTheme="majorHAnsi"/>
          <w:noProof/>
          <w:sz w:val="44"/>
          <w:szCs w:val="44"/>
        </w:rPr>
        <w:t>PERSONAL DETAIL :</w:t>
      </w:r>
    </w:p>
    <w:p w14:paraId="5D73B8F9" w14:textId="4175E88A" w:rsidR="0095796C" w:rsidRDefault="0095796C" w:rsidP="002F5404">
      <w:pPr>
        <w:rPr>
          <w:rFonts w:asciiTheme="majorHAnsi" w:hAnsiTheme="majorHAnsi"/>
          <w:noProof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t>NAM</w:t>
      </w:r>
      <w:r w:rsidR="00EC1CB1">
        <w:rPr>
          <w:rFonts w:asciiTheme="majorHAnsi" w:hAnsiTheme="majorHAnsi"/>
          <w:noProof/>
          <w:sz w:val="22"/>
          <w:szCs w:val="22"/>
        </w:rPr>
        <w:t xml:space="preserve">E OF CANDIDATE </w:t>
      </w:r>
      <w:r>
        <w:rPr>
          <w:rFonts w:asciiTheme="majorHAnsi" w:hAnsiTheme="majorHAnsi"/>
          <w:noProof/>
          <w:sz w:val="22"/>
          <w:szCs w:val="22"/>
        </w:rPr>
        <w:t xml:space="preserve">  :</w:t>
      </w:r>
      <w:r w:rsidR="00EC1CB1">
        <w:rPr>
          <w:rFonts w:asciiTheme="majorHAnsi" w:hAnsiTheme="majorHAnsi"/>
          <w:noProof/>
          <w:sz w:val="22"/>
          <w:szCs w:val="22"/>
        </w:rPr>
        <w:t xml:space="preserve">    SHREEKANT MOON</w:t>
      </w:r>
    </w:p>
    <w:p w14:paraId="7EB91CA8" w14:textId="7C72FC09" w:rsidR="00EC1CB1" w:rsidRDefault="0095796C" w:rsidP="002F5404">
      <w:pPr>
        <w:rPr>
          <w:rFonts w:asciiTheme="majorHAnsi" w:hAnsiTheme="majorHAnsi"/>
          <w:noProof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t>FATHER NAME               :</w:t>
      </w:r>
      <w:r w:rsidR="00EC1CB1">
        <w:rPr>
          <w:rFonts w:asciiTheme="majorHAnsi" w:hAnsiTheme="majorHAnsi"/>
          <w:noProof/>
          <w:sz w:val="22"/>
          <w:szCs w:val="22"/>
        </w:rPr>
        <w:t xml:space="preserve">    DADAJI B. MOON</w:t>
      </w:r>
    </w:p>
    <w:p w14:paraId="02D7A896" w14:textId="2FB99AE0" w:rsidR="0095796C" w:rsidRDefault="0095796C" w:rsidP="002F5404">
      <w:pPr>
        <w:rPr>
          <w:rFonts w:asciiTheme="majorHAnsi" w:hAnsiTheme="majorHAnsi"/>
          <w:noProof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t>DATE OF BIRTH              :</w:t>
      </w:r>
      <w:r w:rsidR="00EC1CB1">
        <w:rPr>
          <w:rFonts w:asciiTheme="majorHAnsi" w:hAnsiTheme="majorHAnsi"/>
          <w:noProof/>
          <w:sz w:val="22"/>
          <w:szCs w:val="22"/>
        </w:rPr>
        <w:t xml:space="preserve">    11/08/1974</w:t>
      </w:r>
    </w:p>
    <w:p w14:paraId="21B79C30" w14:textId="44487844" w:rsidR="0095796C" w:rsidRDefault="0095796C" w:rsidP="002F5404">
      <w:pPr>
        <w:rPr>
          <w:rFonts w:asciiTheme="majorHAnsi" w:hAnsiTheme="majorHAnsi"/>
          <w:noProof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t>GENDER                          :</w:t>
      </w:r>
      <w:r w:rsidR="00EC1CB1">
        <w:rPr>
          <w:rFonts w:asciiTheme="majorHAnsi" w:hAnsiTheme="majorHAnsi"/>
          <w:noProof/>
          <w:sz w:val="22"/>
          <w:szCs w:val="22"/>
        </w:rPr>
        <w:t xml:space="preserve">    MALE</w:t>
      </w:r>
    </w:p>
    <w:p w14:paraId="673A6872" w14:textId="0191D628" w:rsidR="0095796C" w:rsidRDefault="0095796C" w:rsidP="002F5404">
      <w:pPr>
        <w:rPr>
          <w:rFonts w:asciiTheme="majorHAnsi" w:hAnsiTheme="majorHAnsi"/>
          <w:noProof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t>MARITIAL STATUS         :</w:t>
      </w:r>
      <w:r w:rsidR="00EC1CB1">
        <w:rPr>
          <w:rFonts w:asciiTheme="majorHAnsi" w:hAnsiTheme="majorHAnsi"/>
          <w:noProof/>
          <w:sz w:val="22"/>
          <w:szCs w:val="22"/>
        </w:rPr>
        <w:t xml:space="preserve">    MARRIED</w:t>
      </w:r>
    </w:p>
    <w:p w14:paraId="5CAFEF2B" w14:textId="269B81E8" w:rsidR="0095796C" w:rsidRDefault="0095796C" w:rsidP="002F5404">
      <w:pPr>
        <w:rPr>
          <w:rFonts w:asciiTheme="majorHAnsi" w:hAnsiTheme="majorHAnsi"/>
          <w:noProof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t xml:space="preserve">CASTE                             </w:t>
      </w:r>
      <w:r w:rsidR="00EC1CB1">
        <w:rPr>
          <w:rFonts w:asciiTheme="majorHAnsi" w:hAnsiTheme="majorHAnsi"/>
          <w:noProof/>
          <w:sz w:val="22"/>
          <w:szCs w:val="22"/>
        </w:rPr>
        <w:t>:    S.C(MAHAR)</w:t>
      </w:r>
    </w:p>
    <w:p w14:paraId="12DC8007" w14:textId="7DE69E56" w:rsidR="00EC1CB1" w:rsidRDefault="0095796C" w:rsidP="002F5404">
      <w:pPr>
        <w:rPr>
          <w:rFonts w:asciiTheme="majorHAnsi" w:hAnsiTheme="majorHAnsi"/>
          <w:noProof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t>NATIONALITY                 :</w:t>
      </w:r>
      <w:r w:rsidR="00EC1CB1">
        <w:rPr>
          <w:rFonts w:asciiTheme="majorHAnsi" w:hAnsiTheme="majorHAnsi"/>
          <w:noProof/>
          <w:sz w:val="22"/>
          <w:szCs w:val="22"/>
        </w:rPr>
        <w:t xml:space="preserve">     INDIAN</w:t>
      </w:r>
    </w:p>
    <w:p w14:paraId="135557E9" w14:textId="77777777" w:rsidR="006F2C39" w:rsidRDefault="006F2C39" w:rsidP="002F5404">
      <w:pPr>
        <w:rPr>
          <w:rFonts w:asciiTheme="majorHAnsi" w:hAnsiTheme="majorHAnsi"/>
          <w:noProof/>
          <w:sz w:val="22"/>
          <w:szCs w:val="22"/>
        </w:rPr>
      </w:pPr>
    </w:p>
    <w:p w14:paraId="561BAF13" w14:textId="63C8021C" w:rsidR="0095796C" w:rsidRPr="006F2C39" w:rsidRDefault="00EC1CB1" w:rsidP="002F5404">
      <w:pPr>
        <w:rPr>
          <w:rFonts w:asciiTheme="majorHAnsi" w:hAnsiTheme="majorHAnsi"/>
          <w:noProof/>
          <w:sz w:val="40"/>
          <w:szCs w:val="40"/>
        </w:rPr>
      </w:pPr>
      <w:r>
        <w:rPr>
          <w:rFonts w:asciiTheme="majorHAnsi" w:hAnsiTheme="majorHAnsi"/>
          <w:noProof/>
          <w:sz w:val="40"/>
          <w:szCs w:val="40"/>
        </w:rPr>
        <w:t>PROFESSIONAL DETAIL</w:t>
      </w:r>
      <w:r w:rsidR="00BD79CC">
        <w:rPr>
          <w:rFonts w:asciiTheme="majorHAnsi" w:hAnsiTheme="majorHAnsi"/>
          <w:noProof/>
          <w:sz w:val="40"/>
          <w:szCs w:val="40"/>
        </w:rPr>
        <w:t xml:space="preserve"> </w:t>
      </w:r>
      <w:r>
        <w:rPr>
          <w:rFonts w:asciiTheme="majorHAnsi" w:hAnsiTheme="majorHAnsi"/>
          <w:noProof/>
          <w:sz w:val="40"/>
          <w:szCs w:val="40"/>
        </w:rPr>
        <w:t>:</w:t>
      </w:r>
    </w:p>
    <w:tbl>
      <w:tblPr>
        <w:tblStyle w:val="SalesInfo"/>
        <w:tblW w:w="1126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817"/>
        <w:gridCol w:w="3521"/>
        <w:gridCol w:w="3239"/>
        <w:gridCol w:w="1690"/>
      </w:tblGrid>
      <w:tr w:rsidR="00440B97" w14:paraId="34D70978" w14:textId="77777777" w:rsidTr="00BD7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tcW w:w="2817" w:type="dxa"/>
          </w:tcPr>
          <w:p w14:paraId="3FA09A43" w14:textId="566C71FB" w:rsidR="00EC1CB1" w:rsidRPr="00EC1CB1" w:rsidRDefault="008D1E89" w:rsidP="002F5404">
            <w:pPr>
              <w:rPr>
                <w:rFonts w:ascii="Arial Black" w:hAnsi="Arial Black"/>
                <w:b/>
                <w:bCs/>
                <w:noProof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noProof/>
                <w:sz w:val="28"/>
                <w:szCs w:val="28"/>
              </w:rPr>
              <w:t xml:space="preserve"> </w:t>
            </w:r>
            <w:r w:rsidR="00EC1CB1">
              <w:rPr>
                <w:rFonts w:ascii="Arial Black" w:hAnsi="Arial Black"/>
                <w:b/>
                <w:bCs/>
                <w:noProof/>
                <w:sz w:val="28"/>
                <w:szCs w:val="28"/>
              </w:rPr>
              <w:t>QUALIFICATON</w:t>
            </w:r>
          </w:p>
        </w:tc>
        <w:tc>
          <w:tcPr>
            <w:tcW w:w="3521" w:type="dxa"/>
          </w:tcPr>
          <w:p w14:paraId="0F4ACFE3" w14:textId="6FB94D37" w:rsidR="00EC1CB1" w:rsidRPr="00440B97" w:rsidRDefault="00440B97" w:rsidP="002F5404">
            <w:pPr>
              <w:rPr>
                <w:rFonts w:ascii="Arial Black" w:hAnsi="Arial Black"/>
                <w:noProof/>
                <w:sz w:val="28"/>
                <w:szCs w:val="28"/>
              </w:rPr>
            </w:pPr>
            <w:r>
              <w:rPr>
                <w:rFonts w:ascii="Arial Black" w:hAnsi="Arial Black"/>
                <w:noProof/>
                <w:sz w:val="28"/>
                <w:szCs w:val="28"/>
              </w:rPr>
              <w:t>BOARD/UNIVERSITY</w:t>
            </w:r>
          </w:p>
        </w:tc>
        <w:tc>
          <w:tcPr>
            <w:tcW w:w="3239" w:type="dxa"/>
          </w:tcPr>
          <w:p w14:paraId="4415FF3F" w14:textId="259C17A4" w:rsidR="00EC1CB1" w:rsidRPr="00440B97" w:rsidRDefault="00440B97" w:rsidP="002F5404">
            <w:pPr>
              <w:rPr>
                <w:rFonts w:ascii="Arial Black" w:hAnsi="Arial Black"/>
                <w:noProof/>
                <w:sz w:val="28"/>
                <w:szCs w:val="28"/>
              </w:rPr>
            </w:pPr>
            <w:r>
              <w:rPr>
                <w:rFonts w:ascii="Arial Black" w:hAnsi="Arial Black"/>
                <w:noProof/>
                <w:sz w:val="28"/>
                <w:szCs w:val="28"/>
              </w:rPr>
              <w:t>YEAR OF PASSING</w:t>
            </w:r>
          </w:p>
        </w:tc>
        <w:tc>
          <w:tcPr>
            <w:tcW w:w="1690" w:type="dxa"/>
          </w:tcPr>
          <w:p w14:paraId="1AEDEE2E" w14:textId="1056A1FC" w:rsidR="00EC1CB1" w:rsidRPr="00440B97" w:rsidRDefault="00440B97" w:rsidP="002F5404">
            <w:pPr>
              <w:rPr>
                <w:rFonts w:ascii="Arial Black" w:hAnsi="Arial Black"/>
                <w:noProof/>
                <w:sz w:val="28"/>
                <w:szCs w:val="28"/>
              </w:rPr>
            </w:pPr>
            <w:r>
              <w:rPr>
                <w:rFonts w:ascii="Arial Black" w:hAnsi="Arial Black"/>
                <w:noProof/>
                <w:sz w:val="28"/>
                <w:szCs w:val="28"/>
              </w:rPr>
              <w:t>DIVISION</w:t>
            </w:r>
          </w:p>
        </w:tc>
      </w:tr>
      <w:tr w:rsidR="00440B97" w14:paraId="3A57C036" w14:textId="77777777" w:rsidTr="00BD79CC">
        <w:trPr>
          <w:trHeight w:val="319"/>
        </w:trPr>
        <w:tc>
          <w:tcPr>
            <w:tcW w:w="2817" w:type="dxa"/>
          </w:tcPr>
          <w:p w14:paraId="38930142" w14:textId="60260A51" w:rsidR="00EC1CB1" w:rsidRPr="00440B97" w:rsidRDefault="00440B97" w:rsidP="002F5404">
            <w:pPr>
              <w:rPr>
                <w:rFonts w:asciiTheme="majorHAnsi" w:hAnsiTheme="majorHAnsi"/>
                <w:noProof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w:t xml:space="preserve">     </w:t>
            </w:r>
            <w:r w:rsidR="00BD79CC">
              <w:rPr>
                <w:rFonts w:asciiTheme="majorHAnsi" w:hAnsiTheme="majorHAnsi"/>
                <w:noProof/>
                <w:sz w:val="22"/>
                <w:szCs w:val="22"/>
              </w:rPr>
              <w:t xml:space="preserve">      </w:t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 xml:space="preserve"> S.S.C(Sci)</w:t>
            </w:r>
          </w:p>
        </w:tc>
        <w:tc>
          <w:tcPr>
            <w:tcW w:w="3521" w:type="dxa"/>
          </w:tcPr>
          <w:p w14:paraId="7AA41172" w14:textId="53CF4D8E" w:rsidR="00EC1CB1" w:rsidRPr="00440B97" w:rsidRDefault="00440B97" w:rsidP="002F5404">
            <w:pPr>
              <w:rPr>
                <w:rFonts w:asciiTheme="majorHAnsi" w:hAnsiTheme="majorHAnsi"/>
                <w:b/>
                <w:bCs/>
                <w:noProof/>
                <w:sz w:val="22"/>
                <w:szCs w:val="22"/>
              </w:rPr>
            </w:pPr>
            <w:r>
              <w:rPr>
                <w:noProof/>
              </w:rPr>
              <w:t xml:space="preserve">                      </w:t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NAGPUR</w:t>
            </w:r>
          </w:p>
        </w:tc>
        <w:tc>
          <w:tcPr>
            <w:tcW w:w="3239" w:type="dxa"/>
          </w:tcPr>
          <w:p w14:paraId="033E45C4" w14:textId="137CE5FC" w:rsidR="00EC1CB1" w:rsidRPr="00440B97" w:rsidRDefault="00BD79CC" w:rsidP="002F5404">
            <w:pPr>
              <w:rPr>
                <w:rFonts w:asciiTheme="majorHAnsi" w:hAnsiTheme="majorHAnsi"/>
                <w:noProof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w:t xml:space="preserve">              </w:t>
            </w:r>
            <w:r w:rsidR="00440B97">
              <w:rPr>
                <w:rFonts w:asciiTheme="majorHAnsi" w:hAnsiTheme="majorHAnsi"/>
                <w:noProof/>
                <w:sz w:val="22"/>
                <w:szCs w:val="22"/>
              </w:rPr>
              <w:t>MARCH 1990</w:t>
            </w:r>
          </w:p>
        </w:tc>
        <w:tc>
          <w:tcPr>
            <w:tcW w:w="1690" w:type="dxa"/>
          </w:tcPr>
          <w:p w14:paraId="070733B8" w14:textId="6B9CB3F7" w:rsidR="00EC1CB1" w:rsidRPr="00440B97" w:rsidRDefault="00BD79CC" w:rsidP="002F5404">
            <w:pPr>
              <w:rPr>
                <w:rFonts w:asciiTheme="majorHAnsi" w:hAnsiTheme="majorHAnsi"/>
                <w:noProof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w:t xml:space="preserve">        </w:t>
            </w:r>
            <w:r w:rsidR="00440B97">
              <w:rPr>
                <w:rFonts w:asciiTheme="majorHAnsi" w:hAnsiTheme="majorHAnsi"/>
                <w:noProof/>
                <w:sz w:val="22"/>
                <w:szCs w:val="22"/>
              </w:rPr>
              <w:t>2</w:t>
            </w:r>
            <w:r w:rsidR="008D1E89" w:rsidRPr="008D1E89">
              <w:rPr>
                <w:rFonts w:asciiTheme="majorHAnsi" w:hAnsiTheme="majorHAnsi"/>
                <w:noProof/>
                <w:sz w:val="22"/>
                <w:szCs w:val="22"/>
                <w:vertAlign w:val="superscript"/>
              </w:rPr>
              <w:t>ND</w:t>
            </w:r>
          </w:p>
        </w:tc>
      </w:tr>
      <w:tr w:rsidR="00440B97" w14:paraId="5E131293" w14:textId="77777777" w:rsidTr="00BD79CC">
        <w:trPr>
          <w:trHeight w:val="408"/>
        </w:trPr>
        <w:tc>
          <w:tcPr>
            <w:tcW w:w="2817" w:type="dxa"/>
          </w:tcPr>
          <w:p w14:paraId="5375A216" w14:textId="0B766806" w:rsidR="00EC1CB1" w:rsidRPr="00440B97" w:rsidRDefault="00BD79CC" w:rsidP="002F5404">
            <w:pPr>
              <w:rPr>
                <w:rFonts w:asciiTheme="majorHAnsi" w:hAnsiTheme="majorHAnsi"/>
                <w:noProof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w:t xml:space="preserve">            </w:t>
            </w:r>
            <w:r w:rsidR="00440B97">
              <w:rPr>
                <w:rFonts w:asciiTheme="majorHAnsi" w:hAnsiTheme="majorHAnsi"/>
                <w:noProof/>
                <w:sz w:val="22"/>
                <w:szCs w:val="22"/>
              </w:rPr>
              <w:t>H.S.C(Sci)</w:t>
            </w:r>
          </w:p>
        </w:tc>
        <w:tc>
          <w:tcPr>
            <w:tcW w:w="3521" w:type="dxa"/>
          </w:tcPr>
          <w:p w14:paraId="62D805AC" w14:textId="43117547" w:rsidR="00EC1CB1" w:rsidRPr="00440B97" w:rsidRDefault="00BD79CC" w:rsidP="002F5404">
            <w:pPr>
              <w:rPr>
                <w:rFonts w:asciiTheme="majorHAnsi" w:hAnsiTheme="majorHAnsi"/>
                <w:noProof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w:t xml:space="preserve">                   </w:t>
            </w:r>
            <w:r w:rsidR="00440B97">
              <w:rPr>
                <w:rFonts w:asciiTheme="majorHAnsi" w:hAnsiTheme="majorHAnsi"/>
                <w:noProof/>
                <w:sz w:val="22"/>
                <w:szCs w:val="22"/>
              </w:rPr>
              <w:t>NAGPUR</w:t>
            </w:r>
          </w:p>
        </w:tc>
        <w:tc>
          <w:tcPr>
            <w:tcW w:w="3239" w:type="dxa"/>
          </w:tcPr>
          <w:p w14:paraId="145E95F7" w14:textId="2058E046" w:rsidR="00EC1CB1" w:rsidRPr="00440B97" w:rsidRDefault="00BD79CC" w:rsidP="002F5404">
            <w:pPr>
              <w:rPr>
                <w:rFonts w:asciiTheme="majorHAnsi" w:hAnsiTheme="majorHAnsi"/>
                <w:noProof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w:t xml:space="preserve">              </w:t>
            </w:r>
            <w:r w:rsidR="00440B97">
              <w:rPr>
                <w:rFonts w:asciiTheme="majorHAnsi" w:hAnsiTheme="majorHAnsi"/>
                <w:noProof/>
                <w:sz w:val="22"/>
                <w:szCs w:val="22"/>
              </w:rPr>
              <w:t>MARCH 1992</w:t>
            </w:r>
          </w:p>
        </w:tc>
        <w:tc>
          <w:tcPr>
            <w:tcW w:w="1690" w:type="dxa"/>
          </w:tcPr>
          <w:p w14:paraId="0BABEF96" w14:textId="197589D9" w:rsidR="00EC1CB1" w:rsidRPr="00440B97" w:rsidRDefault="00BD79CC" w:rsidP="002F5404">
            <w:pPr>
              <w:rPr>
                <w:rFonts w:asciiTheme="majorHAnsi" w:hAnsiTheme="majorHAnsi"/>
                <w:noProof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w:t xml:space="preserve">        </w:t>
            </w:r>
            <w:r w:rsidR="00440B97">
              <w:rPr>
                <w:rFonts w:asciiTheme="majorHAnsi" w:hAnsiTheme="majorHAnsi"/>
                <w:noProof/>
                <w:sz w:val="22"/>
                <w:szCs w:val="22"/>
              </w:rPr>
              <w:t>2</w:t>
            </w:r>
            <w:r w:rsidR="008D1E89" w:rsidRPr="008D1E89">
              <w:rPr>
                <w:rFonts w:asciiTheme="majorHAnsi" w:hAnsiTheme="majorHAnsi"/>
                <w:noProof/>
                <w:sz w:val="22"/>
                <w:szCs w:val="22"/>
                <w:vertAlign w:val="superscript"/>
              </w:rPr>
              <w:t>ND</w:t>
            </w:r>
          </w:p>
        </w:tc>
      </w:tr>
      <w:tr w:rsidR="00440B97" w14:paraId="001965C4" w14:textId="77777777" w:rsidTr="00BD79CC">
        <w:trPr>
          <w:trHeight w:val="403"/>
        </w:trPr>
        <w:tc>
          <w:tcPr>
            <w:tcW w:w="2817" w:type="dxa"/>
          </w:tcPr>
          <w:p w14:paraId="1CBC7D60" w14:textId="08F7EAEE" w:rsidR="00EC1CB1" w:rsidRPr="00BD79CC" w:rsidRDefault="00BD79CC" w:rsidP="002F5404">
            <w:pPr>
              <w:rPr>
                <w:rFonts w:asciiTheme="majorHAnsi" w:hAnsiTheme="majorHAnsi"/>
                <w:noProof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w:t xml:space="preserve">            B.A(Geo)</w:t>
            </w:r>
          </w:p>
        </w:tc>
        <w:tc>
          <w:tcPr>
            <w:tcW w:w="3521" w:type="dxa"/>
          </w:tcPr>
          <w:p w14:paraId="06229BE7" w14:textId="6D49ABEF" w:rsidR="00EC1CB1" w:rsidRPr="00BD79CC" w:rsidRDefault="00BD79CC" w:rsidP="002F5404">
            <w:pPr>
              <w:rPr>
                <w:rFonts w:asciiTheme="majorHAnsi" w:hAnsiTheme="majorHAnsi"/>
                <w:noProof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w:t xml:space="preserve">                   NAGPUR</w:t>
            </w:r>
          </w:p>
        </w:tc>
        <w:tc>
          <w:tcPr>
            <w:tcW w:w="3239" w:type="dxa"/>
          </w:tcPr>
          <w:p w14:paraId="78C3A017" w14:textId="1689CC77" w:rsidR="00EC1CB1" w:rsidRPr="00BD79CC" w:rsidRDefault="00BD79CC" w:rsidP="002F5404">
            <w:pPr>
              <w:rPr>
                <w:rFonts w:asciiTheme="majorHAnsi" w:hAnsiTheme="majorHAnsi"/>
                <w:noProof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w:t xml:space="preserve">              SUMMER 2000</w:t>
            </w:r>
          </w:p>
        </w:tc>
        <w:tc>
          <w:tcPr>
            <w:tcW w:w="1690" w:type="dxa"/>
          </w:tcPr>
          <w:p w14:paraId="03E194E2" w14:textId="3BD230C2" w:rsidR="00EC1CB1" w:rsidRPr="00440B97" w:rsidRDefault="00BD79CC" w:rsidP="002F5404">
            <w:pPr>
              <w:rPr>
                <w:rFonts w:asciiTheme="majorHAnsi" w:hAnsiTheme="majorHAnsi"/>
                <w:noProof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w:t xml:space="preserve">        </w:t>
            </w:r>
            <w:r w:rsidR="008D1E89">
              <w:rPr>
                <w:rFonts w:asciiTheme="majorHAnsi" w:hAnsiTheme="majorHAnsi"/>
                <w:noProof/>
                <w:sz w:val="22"/>
                <w:szCs w:val="22"/>
              </w:rPr>
              <w:t>2</w:t>
            </w:r>
            <w:r w:rsidR="008D1E89" w:rsidRPr="008D1E89">
              <w:rPr>
                <w:rFonts w:asciiTheme="majorHAnsi" w:hAnsiTheme="majorHAnsi"/>
                <w:noProof/>
                <w:sz w:val="22"/>
                <w:szCs w:val="22"/>
                <w:vertAlign w:val="superscript"/>
              </w:rPr>
              <w:t>ND</w:t>
            </w:r>
          </w:p>
        </w:tc>
      </w:tr>
      <w:tr w:rsidR="00440B97" w14:paraId="4A989AE9" w14:textId="77777777" w:rsidTr="00BD79CC">
        <w:trPr>
          <w:trHeight w:val="632"/>
        </w:trPr>
        <w:tc>
          <w:tcPr>
            <w:tcW w:w="2817" w:type="dxa"/>
          </w:tcPr>
          <w:p w14:paraId="6961C480" w14:textId="29EBAE96" w:rsidR="00EC1CB1" w:rsidRPr="00BD79CC" w:rsidRDefault="00BD79CC" w:rsidP="002F5404">
            <w:pPr>
              <w:rPr>
                <w:rFonts w:asciiTheme="majorHAnsi" w:hAnsiTheme="majorHAnsi"/>
                <w:noProof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w:t xml:space="preserve">            D.PHARM</w:t>
            </w:r>
          </w:p>
        </w:tc>
        <w:tc>
          <w:tcPr>
            <w:tcW w:w="3521" w:type="dxa"/>
          </w:tcPr>
          <w:p w14:paraId="66BC5A76" w14:textId="60388C35" w:rsidR="00EC1CB1" w:rsidRPr="00BD79CC" w:rsidRDefault="00BD79CC" w:rsidP="002F5404">
            <w:pPr>
              <w:rPr>
                <w:rFonts w:asciiTheme="majorHAnsi" w:hAnsiTheme="majorHAnsi"/>
                <w:noProof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w:t xml:space="preserve">TECHNICAL EDUCATION                                                                    MAHARASHTRA BOARD            </w:t>
            </w:r>
          </w:p>
        </w:tc>
        <w:tc>
          <w:tcPr>
            <w:tcW w:w="3239" w:type="dxa"/>
          </w:tcPr>
          <w:p w14:paraId="62E740EC" w14:textId="44DB7BE0" w:rsidR="00EC1CB1" w:rsidRPr="00BD79CC" w:rsidRDefault="00BD79CC" w:rsidP="002F5404">
            <w:pPr>
              <w:rPr>
                <w:rFonts w:asciiTheme="majorHAnsi" w:hAnsiTheme="majorHAnsi"/>
                <w:noProof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w:t xml:space="preserve">              2010</w:t>
            </w:r>
          </w:p>
        </w:tc>
        <w:tc>
          <w:tcPr>
            <w:tcW w:w="1690" w:type="dxa"/>
          </w:tcPr>
          <w:p w14:paraId="5CB298B1" w14:textId="43C518B0" w:rsidR="00EC1CB1" w:rsidRPr="00440B97" w:rsidRDefault="00BD79CC" w:rsidP="002F5404">
            <w:pPr>
              <w:rPr>
                <w:rFonts w:asciiTheme="majorHAnsi" w:hAnsiTheme="majorHAnsi"/>
                <w:noProof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w:t xml:space="preserve">        </w:t>
            </w:r>
            <w:r w:rsidR="008D1E89">
              <w:rPr>
                <w:rFonts w:asciiTheme="majorHAnsi" w:hAnsiTheme="majorHAnsi"/>
                <w:noProof/>
                <w:sz w:val="22"/>
                <w:szCs w:val="22"/>
              </w:rPr>
              <w:t>2</w:t>
            </w:r>
            <w:r w:rsidR="008D1E89" w:rsidRPr="008D1E89">
              <w:rPr>
                <w:rFonts w:asciiTheme="majorHAnsi" w:hAnsiTheme="majorHAnsi"/>
                <w:noProof/>
                <w:sz w:val="22"/>
                <w:szCs w:val="22"/>
                <w:vertAlign w:val="superscript"/>
              </w:rPr>
              <w:t>ND</w:t>
            </w:r>
          </w:p>
        </w:tc>
      </w:tr>
    </w:tbl>
    <w:p w14:paraId="5FFC29EB" w14:textId="4C1A3320" w:rsidR="0095796C" w:rsidRDefault="0095796C" w:rsidP="002F5404">
      <w:pPr>
        <w:rPr>
          <w:noProof/>
        </w:rPr>
      </w:pPr>
    </w:p>
    <w:p w14:paraId="500480FC" w14:textId="4B986495" w:rsidR="006F2C39" w:rsidRPr="006F2C39" w:rsidRDefault="006F2C39" w:rsidP="002F5404">
      <w:pPr>
        <w:rPr>
          <w:rFonts w:asciiTheme="majorHAnsi" w:hAnsiTheme="majorHAnsi"/>
          <w:noProof/>
          <w:sz w:val="40"/>
          <w:szCs w:val="40"/>
        </w:rPr>
      </w:pPr>
      <w:r w:rsidRPr="006F2C39">
        <w:rPr>
          <w:rFonts w:asciiTheme="majorHAnsi" w:hAnsiTheme="majorHAnsi"/>
          <w:noProof/>
          <w:sz w:val="40"/>
          <w:szCs w:val="40"/>
        </w:rPr>
        <w:t>OTHER SKILL QULIFICATION :</w:t>
      </w:r>
    </w:p>
    <w:tbl>
      <w:tblPr>
        <w:tblStyle w:val="SalesInfo"/>
        <w:tblW w:w="11351" w:type="dxa"/>
        <w:tblInd w:w="-289" w:type="dxa"/>
        <w:tblLook w:val="04A0" w:firstRow="1" w:lastRow="0" w:firstColumn="1" w:lastColumn="0" w:noHBand="0" w:noVBand="1"/>
      </w:tblPr>
      <w:tblGrid>
        <w:gridCol w:w="2839"/>
        <w:gridCol w:w="3410"/>
        <w:gridCol w:w="3258"/>
        <w:gridCol w:w="1844"/>
      </w:tblGrid>
      <w:tr w:rsidR="006F2C39" w14:paraId="65803B74" w14:textId="77777777" w:rsidTr="008D1E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tcW w:w="2839" w:type="dxa"/>
          </w:tcPr>
          <w:p w14:paraId="0CF023CE" w14:textId="219E7147" w:rsidR="006F2C39" w:rsidRPr="006F2C39" w:rsidRDefault="006F2C39" w:rsidP="002F5404">
            <w:pPr>
              <w:rPr>
                <w:rFonts w:ascii="Arial Black" w:hAnsi="Arial Black"/>
                <w:noProof/>
                <w:sz w:val="28"/>
                <w:szCs w:val="28"/>
              </w:rPr>
            </w:pPr>
            <w:r>
              <w:rPr>
                <w:rFonts w:ascii="Arial Black" w:hAnsi="Arial Black"/>
                <w:noProof/>
                <w:sz w:val="28"/>
                <w:szCs w:val="28"/>
              </w:rPr>
              <w:t>QUALIFICATION</w:t>
            </w:r>
          </w:p>
        </w:tc>
        <w:tc>
          <w:tcPr>
            <w:tcW w:w="3410" w:type="dxa"/>
          </w:tcPr>
          <w:p w14:paraId="739A49D5" w14:textId="1296CA14" w:rsidR="006F2C39" w:rsidRPr="006F2C39" w:rsidRDefault="006F2C39" w:rsidP="002F5404">
            <w:pPr>
              <w:rPr>
                <w:rFonts w:ascii="Arial Black" w:hAnsi="Arial Black"/>
                <w:noProof/>
                <w:sz w:val="28"/>
                <w:szCs w:val="28"/>
              </w:rPr>
            </w:pPr>
            <w:r>
              <w:rPr>
                <w:rFonts w:ascii="Arial Black" w:hAnsi="Arial Black"/>
                <w:noProof/>
                <w:sz w:val="28"/>
                <w:szCs w:val="28"/>
              </w:rPr>
              <w:t>BOARD/UNIVERSITY</w:t>
            </w:r>
          </w:p>
        </w:tc>
        <w:tc>
          <w:tcPr>
            <w:tcW w:w="3258" w:type="dxa"/>
          </w:tcPr>
          <w:p w14:paraId="010F72D5" w14:textId="244D1DC6" w:rsidR="006F2C39" w:rsidRPr="006F2C39" w:rsidRDefault="006F2C39" w:rsidP="002F5404">
            <w:pPr>
              <w:rPr>
                <w:rFonts w:ascii="Arial Black" w:hAnsi="Arial Black"/>
                <w:noProof/>
                <w:sz w:val="28"/>
                <w:szCs w:val="28"/>
              </w:rPr>
            </w:pPr>
            <w:r>
              <w:rPr>
                <w:rFonts w:ascii="Arial Black" w:hAnsi="Arial Black"/>
                <w:noProof/>
                <w:sz w:val="28"/>
                <w:szCs w:val="28"/>
              </w:rPr>
              <w:t>YEAR OF PASSI</w:t>
            </w:r>
            <w:r w:rsidR="008D1E89">
              <w:rPr>
                <w:rFonts w:ascii="Arial Black" w:hAnsi="Arial Black"/>
                <w:noProof/>
                <w:sz w:val="28"/>
                <w:szCs w:val="28"/>
              </w:rPr>
              <w:t>NG</w:t>
            </w:r>
          </w:p>
        </w:tc>
        <w:tc>
          <w:tcPr>
            <w:tcW w:w="1844" w:type="dxa"/>
          </w:tcPr>
          <w:p w14:paraId="48B511FF" w14:textId="638422BF" w:rsidR="006F2C39" w:rsidRPr="006F2C39" w:rsidRDefault="006F2C39" w:rsidP="002F5404">
            <w:pPr>
              <w:rPr>
                <w:rFonts w:ascii="Arial Black" w:hAnsi="Arial Black"/>
                <w:noProof/>
                <w:sz w:val="28"/>
                <w:szCs w:val="28"/>
              </w:rPr>
            </w:pPr>
            <w:r>
              <w:rPr>
                <w:rFonts w:ascii="Arial Black" w:hAnsi="Arial Black"/>
                <w:noProof/>
                <w:sz w:val="28"/>
                <w:szCs w:val="28"/>
              </w:rPr>
              <w:t>DIVISION</w:t>
            </w:r>
          </w:p>
        </w:tc>
      </w:tr>
      <w:tr w:rsidR="008D1E89" w14:paraId="187E2003" w14:textId="77777777" w:rsidTr="008D1E89">
        <w:trPr>
          <w:trHeight w:val="462"/>
        </w:trPr>
        <w:tc>
          <w:tcPr>
            <w:tcW w:w="2839" w:type="dxa"/>
          </w:tcPr>
          <w:p w14:paraId="0375B1F4" w14:textId="167E9744" w:rsidR="006F2C39" w:rsidRPr="008D1E89" w:rsidRDefault="008D1E89" w:rsidP="002F5404">
            <w:pPr>
              <w:rPr>
                <w:rFonts w:asciiTheme="majorHAnsi" w:hAnsiTheme="majorHAnsi"/>
                <w:noProof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w:t>BUSINESS ANALYTIC WITH   EXCEL</w:t>
            </w:r>
          </w:p>
        </w:tc>
        <w:tc>
          <w:tcPr>
            <w:tcW w:w="3410" w:type="dxa"/>
          </w:tcPr>
          <w:p w14:paraId="553884D4" w14:textId="5889291D" w:rsidR="006F2C39" w:rsidRPr="008D1E89" w:rsidRDefault="008D1E89" w:rsidP="002F5404">
            <w:pPr>
              <w:rPr>
                <w:rFonts w:asciiTheme="majorHAnsi" w:hAnsiTheme="majorHAnsi"/>
                <w:noProof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w:t xml:space="preserve">               SIMPLILEARN</w:t>
            </w:r>
          </w:p>
        </w:tc>
        <w:tc>
          <w:tcPr>
            <w:tcW w:w="3258" w:type="dxa"/>
          </w:tcPr>
          <w:p w14:paraId="744C92C7" w14:textId="68ADFA6A" w:rsidR="006F2C39" w:rsidRPr="008D1E89" w:rsidRDefault="008D1E89" w:rsidP="002F5404">
            <w:pPr>
              <w:rPr>
                <w:rFonts w:asciiTheme="majorHAnsi" w:hAnsiTheme="majorHAnsi"/>
                <w:noProof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w:t xml:space="preserve">                  MAY 24</w:t>
            </w:r>
          </w:p>
        </w:tc>
        <w:tc>
          <w:tcPr>
            <w:tcW w:w="1844" w:type="dxa"/>
          </w:tcPr>
          <w:p w14:paraId="38A7CD5C" w14:textId="38FA6168" w:rsidR="006F2C39" w:rsidRPr="008D1E89" w:rsidRDefault="008D1E89" w:rsidP="002F5404">
            <w:pPr>
              <w:rPr>
                <w:rFonts w:asciiTheme="majorHAnsi" w:hAnsiTheme="majorHAnsi"/>
                <w:noProof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w:t xml:space="preserve">           1</w:t>
            </w:r>
            <w:r w:rsidRPr="008D1E89">
              <w:rPr>
                <w:rFonts w:asciiTheme="majorHAnsi" w:hAnsiTheme="majorHAnsi"/>
                <w:noProof/>
                <w:sz w:val="22"/>
                <w:szCs w:val="22"/>
                <w:vertAlign w:val="superscript"/>
              </w:rPr>
              <w:t>ST</w:t>
            </w:r>
          </w:p>
        </w:tc>
      </w:tr>
      <w:tr w:rsidR="008D1E89" w14:paraId="0360646F" w14:textId="77777777" w:rsidTr="008D1E89">
        <w:trPr>
          <w:trHeight w:val="334"/>
        </w:trPr>
        <w:tc>
          <w:tcPr>
            <w:tcW w:w="2839" w:type="dxa"/>
          </w:tcPr>
          <w:p w14:paraId="399EC18C" w14:textId="7981EF4A" w:rsidR="006F2C39" w:rsidRPr="008D1E89" w:rsidRDefault="008D1E89" w:rsidP="002F5404">
            <w:pPr>
              <w:rPr>
                <w:rFonts w:asciiTheme="majorHAnsi" w:hAnsiTheme="majorHAnsi"/>
                <w:noProof/>
                <w:sz w:val="22"/>
                <w:szCs w:val="22"/>
              </w:rPr>
            </w:pPr>
            <w:r w:rsidRPr="008D1E89">
              <w:rPr>
                <w:rFonts w:asciiTheme="majorHAnsi" w:hAnsiTheme="majorHAnsi"/>
                <w:noProof/>
                <w:sz w:val="22"/>
                <w:szCs w:val="22"/>
              </w:rPr>
              <w:t>DATA SCIENCE 101</w:t>
            </w:r>
          </w:p>
        </w:tc>
        <w:tc>
          <w:tcPr>
            <w:tcW w:w="3410" w:type="dxa"/>
          </w:tcPr>
          <w:p w14:paraId="1A73E304" w14:textId="290EAEF2" w:rsidR="006F2C39" w:rsidRPr="008D1E89" w:rsidRDefault="008D1E89" w:rsidP="002F5404">
            <w:pPr>
              <w:rPr>
                <w:rFonts w:asciiTheme="majorHAnsi" w:hAnsiTheme="majorHAnsi"/>
                <w:noProof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w:t xml:space="preserve">              </w:t>
            </w:r>
            <w:r w:rsidRPr="008D1E89">
              <w:rPr>
                <w:rFonts w:asciiTheme="majorHAnsi" w:hAnsiTheme="majorHAnsi"/>
                <w:noProof/>
                <w:sz w:val="22"/>
                <w:szCs w:val="22"/>
              </w:rPr>
              <w:t>SIMPLILEARN</w:t>
            </w:r>
          </w:p>
        </w:tc>
        <w:tc>
          <w:tcPr>
            <w:tcW w:w="3258" w:type="dxa"/>
          </w:tcPr>
          <w:p w14:paraId="6AD8CB0B" w14:textId="71CA94ED" w:rsidR="006F2C39" w:rsidRPr="008D1E89" w:rsidRDefault="008D1E89" w:rsidP="002F5404">
            <w:pPr>
              <w:rPr>
                <w:rFonts w:asciiTheme="majorHAnsi" w:hAnsiTheme="majorHAnsi"/>
                <w:noProof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w:t xml:space="preserve">                        -</w:t>
            </w:r>
          </w:p>
        </w:tc>
        <w:tc>
          <w:tcPr>
            <w:tcW w:w="1844" w:type="dxa"/>
          </w:tcPr>
          <w:p w14:paraId="19F266D9" w14:textId="722D5A09" w:rsidR="006F2C39" w:rsidRPr="008D1E89" w:rsidRDefault="008D1E89" w:rsidP="002F5404">
            <w:pPr>
              <w:rPr>
                <w:rFonts w:asciiTheme="majorHAnsi" w:hAnsiTheme="majorHAnsi"/>
                <w:noProof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w:t xml:space="preserve">           </w:t>
            </w:r>
            <w:r w:rsidRPr="008D1E89">
              <w:rPr>
                <w:rFonts w:asciiTheme="majorHAnsi" w:hAnsiTheme="majorHAnsi"/>
                <w:noProof/>
                <w:sz w:val="22"/>
                <w:szCs w:val="22"/>
              </w:rPr>
              <w:t>1</w:t>
            </w:r>
            <w:r w:rsidRPr="008D1E89">
              <w:rPr>
                <w:rFonts w:asciiTheme="majorHAnsi" w:hAnsiTheme="majorHAnsi"/>
                <w:noProof/>
                <w:sz w:val="22"/>
                <w:szCs w:val="22"/>
                <w:vertAlign w:val="superscript"/>
              </w:rPr>
              <w:t>ST</w:t>
            </w:r>
          </w:p>
        </w:tc>
      </w:tr>
      <w:tr w:rsidR="008D1E89" w14:paraId="3A66209B" w14:textId="77777777" w:rsidTr="008D1E89">
        <w:trPr>
          <w:trHeight w:val="435"/>
        </w:trPr>
        <w:tc>
          <w:tcPr>
            <w:tcW w:w="2839" w:type="dxa"/>
          </w:tcPr>
          <w:p w14:paraId="23F9A262" w14:textId="714105AC" w:rsidR="006F2C39" w:rsidRPr="008D1E89" w:rsidRDefault="008D1E89" w:rsidP="002F5404">
            <w:pPr>
              <w:rPr>
                <w:rFonts w:asciiTheme="majorHAnsi" w:hAnsiTheme="majorHAnsi"/>
                <w:noProof/>
                <w:sz w:val="22"/>
                <w:szCs w:val="22"/>
              </w:rPr>
            </w:pPr>
            <w:r w:rsidRPr="008D1E89">
              <w:rPr>
                <w:rFonts w:asciiTheme="majorHAnsi" w:hAnsiTheme="majorHAnsi"/>
                <w:noProof/>
                <w:sz w:val="22"/>
                <w:szCs w:val="22"/>
              </w:rPr>
              <w:t>DATA ANALYTICS</w:t>
            </w:r>
          </w:p>
        </w:tc>
        <w:tc>
          <w:tcPr>
            <w:tcW w:w="3410" w:type="dxa"/>
          </w:tcPr>
          <w:p w14:paraId="3AD75BF3" w14:textId="6F9EABFB" w:rsidR="006F2C39" w:rsidRPr="008D1E89" w:rsidRDefault="008D1E89" w:rsidP="002F5404">
            <w:pPr>
              <w:rPr>
                <w:rFonts w:asciiTheme="majorHAnsi" w:hAnsiTheme="majorHAnsi"/>
                <w:noProof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w:t xml:space="preserve">              </w:t>
            </w:r>
            <w:r w:rsidRPr="008D1E89">
              <w:rPr>
                <w:rFonts w:asciiTheme="majorHAnsi" w:hAnsiTheme="majorHAnsi"/>
                <w:noProof/>
                <w:sz w:val="22"/>
                <w:szCs w:val="22"/>
              </w:rPr>
              <w:t>SIMPLILEARN</w:t>
            </w:r>
          </w:p>
        </w:tc>
        <w:tc>
          <w:tcPr>
            <w:tcW w:w="3258" w:type="dxa"/>
          </w:tcPr>
          <w:p w14:paraId="72EF44A7" w14:textId="0F78F0EE" w:rsidR="006F2C39" w:rsidRPr="008D1E89" w:rsidRDefault="008D1E89" w:rsidP="002F5404">
            <w:pPr>
              <w:rPr>
                <w:rFonts w:asciiTheme="majorHAnsi" w:hAnsiTheme="majorHAnsi"/>
                <w:noProof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w:t xml:space="preserve">                        </w:t>
            </w:r>
            <w:r w:rsidRPr="008D1E89">
              <w:rPr>
                <w:rFonts w:asciiTheme="majorHAnsi" w:hAnsiTheme="majorHAnsi"/>
                <w:noProof/>
                <w:sz w:val="22"/>
                <w:szCs w:val="22"/>
              </w:rPr>
              <w:t>-</w:t>
            </w:r>
          </w:p>
        </w:tc>
        <w:tc>
          <w:tcPr>
            <w:tcW w:w="1844" w:type="dxa"/>
          </w:tcPr>
          <w:p w14:paraId="6029B087" w14:textId="33D969F2" w:rsidR="006F2C39" w:rsidRPr="008D1E89" w:rsidRDefault="008D1E89" w:rsidP="002F5404">
            <w:pPr>
              <w:rPr>
                <w:rFonts w:asciiTheme="majorHAnsi" w:hAnsiTheme="majorHAnsi"/>
                <w:noProof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w:t xml:space="preserve">            </w:t>
            </w:r>
            <w:r w:rsidRPr="008D1E89">
              <w:rPr>
                <w:rFonts w:asciiTheme="majorHAnsi" w:hAnsiTheme="majorHAnsi"/>
                <w:noProof/>
                <w:sz w:val="22"/>
                <w:szCs w:val="22"/>
              </w:rPr>
              <w:t>1</w:t>
            </w:r>
            <w:r w:rsidRPr="008D1E89">
              <w:rPr>
                <w:rFonts w:asciiTheme="majorHAnsi" w:hAnsiTheme="majorHAnsi"/>
                <w:noProof/>
                <w:sz w:val="22"/>
                <w:szCs w:val="22"/>
                <w:vertAlign w:val="superscript"/>
              </w:rPr>
              <w:t>ST</w:t>
            </w:r>
          </w:p>
        </w:tc>
      </w:tr>
    </w:tbl>
    <w:p w14:paraId="30577FA5" w14:textId="77777777" w:rsidR="006F2C39" w:rsidRPr="006F2C39" w:rsidRDefault="006F2C39" w:rsidP="002F5404">
      <w:pPr>
        <w:rPr>
          <w:rFonts w:asciiTheme="majorHAnsi" w:hAnsiTheme="majorHAnsi"/>
          <w:noProof/>
        </w:rPr>
      </w:pPr>
    </w:p>
    <w:p w14:paraId="7CDF9554" w14:textId="36A614E6" w:rsidR="006F2C39" w:rsidRDefault="00257FDD" w:rsidP="002F5404">
      <w:pPr>
        <w:rPr>
          <w:rFonts w:asciiTheme="majorHAnsi" w:hAnsiTheme="majorHAnsi"/>
          <w:noProof/>
          <w:sz w:val="22"/>
          <w:szCs w:val="22"/>
        </w:rPr>
      </w:pPr>
      <w:r>
        <w:rPr>
          <w:rFonts w:asciiTheme="majorHAnsi" w:hAnsiTheme="majorHAnsi"/>
          <w:noProof/>
          <w:sz w:val="40"/>
          <w:szCs w:val="40"/>
        </w:rPr>
        <w:t>EXPERIENCE :</w:t>
      </w:r>
    </w:p>
    <w:p w14:paraId="1C7C953F" w14:textId="34E0CBA5" w:rsidR="00257FDD" w:rsidRDefault="00257FDD" w:rsidP="00E34DFD">
      <w:pPr>
        <w:pStyle w:val="ListParagraph"/>
        <w:numPr>
          <w:ilvl w:val="0"/>
          <w:numId w:val="11"/>
        </w:numPr>
        <w:rPr>
          <w:rFonts w:asciiTheme="majorHAnsi" w:hAnsiTheme="majorHAnsi"/>
          <w:noProof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t>ONE YEAR MR EXP.2001 IN RANBAXY REXCAL. (2002 TO 2003)</w:t>
      </w:r>
    </w:p>
    <w:p w14:paraId="2DA180E3" w14:textId="19F66AFA" w:rsidR="00257FDD" w:rsidRDefault="00257FDD" w:rsidP="00257FDD">
      <w:pPr>
        <w:pStyle w:val="ListParagraph"/>
        <w:numPr>
          <w:ilvl w:val="0"/>
          <w:numId w:val="11"/>
        </w:numPr>
        <w:rPr>
          <w:rFonts w:asciiTheme="majorHAnsi" w:hAnsiTheme="majorHAnsi"/>
          <w:noProof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t>6 YEAR EXP. MR IN RUBICON HEALTH CARE.(2004 TO 20010)</w:t>
      </w:r>
    </w:p>
    <w:p w14:paraId="1D72C267" w14:textId="0531AF8D" w:rsidR="00257FDD" w:rsidRDefault="00257FDD" w:rsidP="00257FDD">
      <w:pPr>
        <w:pStyle w:val="ListParagraph"/>
        <w:numPr>
          <w:ilvl w:val="0"/>
          <w:numId w:val="11"/>
        </w:numPr>
        <w:rPr>
          <w:rFonts w:asciiTheme="majorHAnsi" w:hAnsiTheme="majorHAnsi"/>
          <w:noProof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t>3 YEAR EXP. SAME COMPANY POST AREA SALE MANAGER.(201</w:t>
      </w:r>
      <w:r w:rsidR="006A1356">
        <w:rPr>
          <w:rFonts w:asciiTheme="majorHAnsi" w:hAnsiTheme="majorHAnsi"/>
          <w:noProof/>
          <w:sz w:val="22"/>
          <w:szCs w:val="22"/>
        </w:rPr>
        <w:t>0</w:t>
      </w:r>
      <w:r>
        <w:rPr>
          <w:rFonts w:asciiTheme="majorHAnsi" w:hAnsiTheme="majorHAnsi"/>
          <w:noProof/>
          <w:sz w:val="22"/>
          <w:szCs w:val="22"/>
        </w:rPr>
        <w:t xml:space="preserve"> TO 2013)</w:t>
      </w:r>
    </w:p>
    <w:p w14:paraId="409B7569" w14:textId="67221E8D" w:rsidR="00257FDD" w:rsidRDefault="00257FDD" w:rsidP="00257FDD">
      <w:pPr>
        <w:pStyle w:val="ListParagraph"/>
        <w:numPr>
          <w:ilvl w:val="0"/>
          <w:numId w:val="11"/>
        </w:numPr>
        <w:rPr>
          <w:rFonts w:asciiTheme="majorHAnsi" w:hAnsiTheme="majorHAnsi"/>
          <w:noProof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t>4 YEAR EXP AS A AREA SALE MANAGER IN LEZIRE PHARMA.(2014 TO 2018)</w:t>
      </w:r>
    </w:p>
    <w:p w14:paraId="22FAFDC3" w14:textId="382CC924" w:rsidR="00257FDD" w:rsidRDefault="00257FDD" w:rsidP="00257FDD">
      <w:pPr>
        <w:pStyle w:val="ListParagraph"/>
        <w:numPr>
          <w:ilvl w:val="0"/>
          <w:numId w:val="11"/>
        </w:numPr>
        <w:rPr>
          <w:rFonts w:asciiTheme="majorHAnsi" w:hAnsiTheme="majorHAnsi"/>
          <w:noProof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t>MEDICAL REPRESENTATIVE NUTROM DIETIC PVT LTD.(2019 TO 2023)</w:t>
      </w:r>
    </w:p>
    <w:p w14:paraId="292D2D37" w14:textId="2F36C5DF" w:rsidR="00257FDD" w:rsidRDefault="00257FDD" w:rsidP="00257FDD">
      <w:pPr>
        <w:pStyle w:val="ListParagraph"/>
        <w:numPr>
          <w:ilvl w:val="0"/>
          <w:numId w:val="11"/>
        </w:numPr>
        <w:rPr>
          <w:rFonts w:asciiTheme="majorHAnsi" w:hAnsiTheme="majorHAnsi"/>
          <w:noProof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t>CURRENTLY WORK AT AREA SALE MANAGER- NAGPUR HEAD QUARTER CUVERING CHANDRAPUR HQ RUVILIFE GENESYSTECH PVT LTD. JAN 2024</w:t>
      </w:r>
      <w:r w:rsidR="00E34DFD">
        <w:rPr>
          <w:rFonts w:asciiTheme="majorHAnsi" w:hAnsiTheme="majorHAnsi"/>
          <w:noProof/>
          <w:sz w:val="22"/>
          <w:szCs w:val="22"/>
        </w:rPr>
        <w:t xml:space="preserve"> TO STILL DATE</w:t>
      </w:r>
    </w:p>
    <w:p w14:paraId="6351C750" w14:textId="1AB15882" w:rsidR="00E34DFD" w:rsidRPr="00E34DFD" w:rsidRDefault="00E34DFD" w:rsidP="00E34DFD">
      <w:pPr>
        <w:pStyle w:val="ListParagraph"/>
        <w:numPr>
          <w:ilvl w:val="0"/>
          <w:numId w:val="11"/>
        </w:numPr>
        <w:rPr>
          <w:rFonts w:asciiTheme="majorHAnsi" w:hAnsiTheme="majorHAnsi"/>
          <w:noProof/>
          <w:sz w:val="22"/>
          <w:szCs w:val="22"/>
        </w:rPr>
      </w:pPr>
      <w:r w:rsidRPr="00E34DFD">
        <w:rPr>
          <w:rFonts w:asciiTheme="majorHAnsi" w:hAnsiTheme="majorHAnsi"/>
          <w:noProof/>
          <w:sz w:val="22"/>
          <w:szCs w:val="22"/>
          <w:u w:val="thick"/>
        </w:rPr>
        <w:t xml:space="preserve">6 MONTH EXPERIENCE </w:t>
      </w:r>
      <w:r>
        <w:rPr>
          <w:rFonts w:asciiTheme="majorHAnsi" w:hAnsiTheme="majorHAnsi"/>
          <w:noProof/>
          <w:sz w:val="22"/>
          <w:szCs w:val="22"/>
          <w:u w:val="thick"/>
        </w:rPr>
        <w:t>(WORK AT HOME)</w:t>
      </w:r>
      <w:r w:rsidRPr="00E34DFD">
        <w:rPr>
          <w:rFonts w:asciiTheme="majorHAnsi" w:hAnsiTheme="majorHAnsi"/>
          <w:noProof/>
          <w:sz w:val="22"/>
          <w:szCs w:val="22"/>
          <w:u w:val="thick"/>
        </w:rPr>
        <w:t xml:space="preserve"> JOB DATA RESOURCES PVT LTD CULCATTA.</w:t>
      </w:r>
    </w:p>
    <w:p w14:paraId="3E5E510D" w14:textId="67FA583E" w:rsidR="00E34DFD" w:rsidRDefault="00E34DFD" w:rsidP="002F5404">
      <w:pPr>
        <w:rPr>
          <w:rFonts w:asciiTheme="majorHAnsi" w:hAnsiTheme="majorHAnsi"/>
          <w:noProof/>
          <w:sz w:val="40"/>
          <w:szCs w:val="40"/>
        </w:rPr>
      </w:pPr>
      <w:r>
        <w:rPr>
          <w:rFonts w:asciiTheme="majorHAnsi" w:hAnsiTheme="majorHAnsi"/>
          <w:noProof/>
          <w:sz w:val="40"/>
          <w:szCs w:val="40"/>
        </w:rPr>
        <w:t>DECLARATION :</w:t>
      </w:r>
    </w:p>
    <w:p w14:paraId="043C1F8C" w14:textId="6E7D1E1F" w:rsidR="00E34DFD" w:rsidRPr="00E34DFD" w:rsidRDefault="00E34DFD" w:rsidP="002F5404">
      <w:pPr>
        <w:rPr>
          <w:rFonts w:asciiTheme="majorHAnsi" w:hAnsiTheme="majorHAnsi"/>
          <w:noProof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t>I HEREBY DECLARE THAT ABOVE ALL INFORMATION IS TRUE TO MY BEST KNOWLEDGE.</w:t>
      </w:r>
    </w:p>
    <w:p w14:paraId="070E41FA" w14:textId="77777777" w:rsidR="006F2C39" w:rsidRDefault="006F2C39" w:rsidP="002F5404">
      <w:pPr>
        <w:rPr>
          <w:noProof/>
        </w:rPr>
      </w:pPr>
    </w:p>
    <w:p w14:paraId="0FB3FBF5" w14:textId="06D5A9E5" w:rsidR="00E34DFD" w:rsidRDefault="00E34DFD" w:rsidP="002F5404">
      <w:pPr>
        <w:rPr>
          <w:noProof/>
        </w:rPr>
      </w:pPr>
    </w:p>
    <w:p w14:paraId="56D71785" w14:textId="08BFBEB1" w:rsidR="00E34DFD" w:rsidRPr="00E34DFD" w:rsidRDefault="00E34DFD" w:rsidP="002F5404">
      <w:pPr>
        <w:rPr>
          <w:rFonts w:asciiTheme="majorHAnsi" w:hAnsiTheme="majorHAnsi"/>
          <w:noProof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t>DATE :-                                                                                                                                        YOUR FAITHFULLY</w:t>
      </w:r>
    </w:p>
    <w:p w14:paraId="04043DD9" w14:textId="0BD1FE3E" w:rsidR="00BD79CC" w:rsidRPr="00E34DFD" w:rsidRDefault="00E34DFD" w:rsidP="002F5404">
      <w:pPr>
        <w:rPr>
          <w:rFonts w:asciiTheme="majorHAnsi" w:hAnsiTheme="majorHAnsi"/>
          <w:noProof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t xml:space="preserve">PLACE :- CHANDRAPUR                                                                                                            </w:t>
      </w:r>
      <w:r w:rsidR="000E0F2F">
        <w:rPr>
          <w:rFonts w:asciiTheme="majorHAnsi" w:hAnsiTheme="majorHAnsi"/>
          <w:noProof/>
          <w:sz w:val="22"/>
          <w:szCs w:val="22"/>
        </w:rPr>
        <w:t>SHREEKANT MOON</w:t>
      </w:r>
    </w:p>
    <w:sectPr w:rsidR="00BD79CC" w:rsidRPr="00E34DFD" w:rsidSect="00E34DFD">
      <w:headerReference w:type="default" r:id="rId11"/>
      <w:footerReference w:type="default" r:id="rId12"/>
      <w:headerReference w:type="first" r:id="rId13"/>
      <w:footerReference w:type="first" r:id="rId14"/>
      <w:pgSz w:w="12240" w:h="20160" w:code="5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2F750" w14:textId="77777777" w:rsidR="00FE6CEB" w:rsidRDefault="00FE6CEB">
      <w:pPr>
        <w:spacing w:line="240" w:lineRule="auto"/>
      </w:pPr>
      <w:r>
        <w:separator/>
      </w:r>
    </w:p>
    <w:p w14:paraId="4FA67594" w14:textId="77777777" w:rsidR="00FE6CEB" w:rsidRDefault="00FE6CEB"/>
  </w:endnote>
  <w:endnote w:type="continuationSeparator" w:id="0">
    <w:p w14:paraId="63B55709" w14:textId="77777777" w:rsidR="00FE6CEB" w:rsidRDefault="00FE6CEB">
      <w:pPr>
        <w:spacing w:line="240" w:lineRule="auto"/>
      </w:pPr>
      <w:r>
        <w:continuationSeparator/>
      </w:r>
    </w:p>
    <w:p w14:paraId="3ED8ECAE" w14:textId="77777777" w:rsidR="00FE6CEB" w:rsidRDefault="00FE6C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4290F" w14:textId="77777777" w:rsidR="007201A7" w:rsidRDefault="007201A7">
    <w:pPr>
      <w:pStyle w:val="Footer"/>
    </w:pPr>
  </w:p>
  <w:p w14:paraId="25E822A1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2B526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5E0144A" wp14:editId="40773552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8F4CD5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E0144A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748F4CD5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BCBAE" w14:textId="77777777" w:rsidR="00FE6CEB" w:rsidRDefault="00FE6CEB">
      <w:pPr>
        <w:spacing w:line="240" w:lineRule="auto"/>
      </w:pPr>
      <w:r>
        <w:separator/>
      </w:r>
    </w:p>
    <w:p w14:paraId="2431B3D8" w14:textId="77777777" w:rsidR="00FE6CEB" w:rsidRDefault="00FE6CEB"/>
  </w:footnote>
  <w:footnote w:type="continuationSeparator" w:id="0">
    <w:p w14:paraId="582840B5" w14:textId="77777777" w:rsidR="00FE6CEB" w:rsidRDefault="00FE6CEB">
      <w:pPr>
        <w:spacing w:line="240" w:lineRule="auto"/>
      </w:pPr>
      <w:r>
        <w:continuationSeparator/>
      </w:r>
    </w:p>
    <w:p w14:paraId="1B4754F2" w14:textId="77777777" w:rsidR="00FE6CEB" w:rsidRDefault="00FE6C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FA06B" w14:textId="77777777" w:rsidR="007201A7" w:rsidRDefault="007201A7"/>
  <w:p w14:paraId="7239DCDE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473F2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6FCB62" wp14:editId="0FDA544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456DD8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6FCB62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38456DD8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630DC6"/>
    <w:multiLevelType w:val="hybridMultilevel"/>
    <w:tmpl w:val="60B2E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6C"/>
    <w:rsid w:val="00064E3E"/>
    <w:rsid w:val="00077551"/>
    <w:rsid w:val="000A6E91"/>
    <w:rsid w:val="000E0F2F"/>
    <w:rsid w:val="000E7C40"/>
    <w:rsid w:val="001817A4"/>
    <w:rsid w:val="001A035C"/>
    <w:rsid w:val="001D1771"/>
    <w:rsid w:val="0020743A"/>
    <w:rsid w:val="002400DD"/>
    <w:rsid w:val="002450DA"/>
    <w:rsid w:val="00257FDD"/>
    <w:rsid w:val="00263E3B"/>
    <w:rsid w:val="00264280"/>
    <w:rsid w:val="002A107B"/>
    <w:rsid w:val="002B06E9"/>
    <w:rsid w:val="002E7603"/>
    <w:rsid w:val="002F5404"/>
    <w:rsid w:val="00316D06"/>
    <w:rsid w:val="003D23A0"/>
    <w:rsid w:val="00440B97"/>
    <w:rsid w:val="004858C9"/>
    <w:rsid w:val="004870D2"/>
    <w:rsid w:val="004A10E9"/>
    <w:rsid w:val="005E394D"/>
    <w:rsid w:val="00662DFA"/>
    <w:rsid w:val="006A1356"/>
    <w:rsid w:val="006B4542"/>
    <w:rsid w:val="006F038A"/>
    <w:rsid w:val="006F2C39"/>
    <w:rsid w:val="007201A7"/>
    <w:rsid w:val="007B4FC5"/>
    <w:rsid w:val="007E0DF2"/>
    <w:rsid w:val="007E1D3F"/>
    <w:rsid w:val="00865DB9"/>
    <w:rsid w:val="0089202B"/>
    <w:rsid w:val="008B5297"/>
    <w:rsid w:val="008D1E89"/>
    <w:rsid w:val="009415D1"/>
    <w:rsid w:val="00947F34"/>
    <w:rsid w:val="0095796C"/>
    <w:rsid w:val="009C5159"/>
    <w:rsid w:val="009D3F3C"/>
    <w:rsid w:val="00A340F2"/>
    <w:rsid w:val="00A36725"/>
    <w:rsid w:val="00B66C63"/>
    <w:rsid w:val="00B727BE"/>
    <w:rsid w:val="00BD79CC"/>
    <w:rsid w:val="00CE3710"/>
    <w:rsid w:val="00CF2287"/>
    <w:rsid w:val="00D33124"/>
    <w:rsid w:val="00D73210"/>
    <w:rsid w:val="00E34DFD"/>
    <w:rsid w:val="00EB63A0"/>
    <w:rsid w:val="00EC16CD"/>
    <w:rsid w:val="00EC1CB1"/>
    <w:rsid w:val="00F65B05"/>
    <w:rsid w:val="00FE0263"/>
    <w:rsid w:val="00FE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4068D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unhideWhenUsed/>
    <w:qFormat/>
    <w:rsid w:val="00257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ya\AppData\Local\Microsoft\Office\16.0\DTS\en-US%7bCD2A86DC-0CD7-4EF4-AAB2-30D3544BAE12%7d\%7bE0950CCC-A55A-4D8D-A469-6930CCEBE258%7dtf16402400_win32.dotx" TargetMode="Externa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0BBC0F-204D-4451-BD53-18D80B305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{E0950CCC-A55A-4D8D-A469-6930CCEBE258}tf16402400_win32</Template>
  <TotalTime>0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2024-09-08T17:25:00Z</dcterms:created>
  <dcterms:modified xsi:type="dcterms:W3CDTF">2024-09-08T17:25:00Z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